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6FD02A57" w14:textId="77777777" w:rsidTr="00507E93">
        <w:trPr>
          <w:trHeight w:val="2160"/>
        </w:trPr>
        <w:tc>
          <w:tcPr>
            <w:tcW w:w="900" w:type="dxa"/>
          </w:tcPr>
          <w:p w14:paraId="7A6677DB" w14:textId="77777777" w:rsidR="00605A5B" w:rsidRDefault="00605A5B"/>
        </w:tc>
        <w:tc>
          <w:tcPr>
            <w:tcW w:w="8991" w:type="dxa"/>
          </w:tcPr>
          <w:p w14:paraId="48110CFD" w14:textId="479B3B75" w:rsidR="00605A5B" w:rsidRPr="00F316AD" w:rsidRDefault="00AF0ACE" w:rsidP="00605A5B">
            <w:pPr>
              <w:pStyle w:val="Title"/>
            </w:pPr>
            <w:r>
              <w:t>Filippi</w:t>
            </w:r>
            <w:r w:rsidR="00A77921">
              <w:t xml:space="preserve"> </w:t>
            </w:r>
            <w:r>
              <w:rPr>
                <w:rStyle w:val="Emphasis"/>
              </w:rPr>
              <w:t>Albuquerque</w:t>
            </w:r>
          </w:p>
          <w:p w14:paraId="512C1D33" w14:textId="3F8246EB" w:rsidR="00605A5B" w:rsidRDefault="00674E17" w:rsidP="00A77921">
            <w:pPr>
              <w:pStyle w:val="Subtitle"/>
            </w:pPr>
            <w:r>
              <w:t>Frontend Developer</w:t>
            </w:r>
          </w:p>
        </w:tc>
        <w:tc>
          <w:tcPr>
            <w:tcW w:w="899" w:type="dxa"/>
          </w:tcPr>
          <w:p w14:paraId="24691ED2" w14:textId="77777777" w:rsidR="00605A5B" w:rsidRDefault="00605A5B"/>
        </w:tc>
      </w:tr>
    </w:tbl>
    <w:p w14:paraId="1FF53375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261"/>
        <w:gridCol w:w="7365"/>
      </w:tblGrid>
      <w:tr w:rsidR="00507E93" w14:paraId="75797086" w14:textId="77777777" w:rsidTr="00601C99">
        <w:trPr>
          <w:trHeight w:val="266"/>
        </w:trPr>
        <w:tc>
          <w:tcPr>
            <w:tcW w:w="326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CC3E00E" w14:textId="77777777" w:rsidR="00507E93" w:rsidRDefault="00507E93" w:rsidP="00601C99"/>
        </w:tc>
        <w:tc>
          <w:tcPr>
            <w:tcW w:w="7365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17736AE" w14:textId="77777777" w:rsidR="00507E93" w:rsidRDefault="00507E93" w:rsidP="00601C99"/>
        </w:tc>
      </w:tr>
      <w:tr w:rsidR="00605A5B" w14:paraId="476531BA" w14:textId="77777777" w:rsidTr="00601C99">
        <w:trPr>
          <w:trHeight w:val="2801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4EDEB12D" w14:textId="77777777" w:rsidR="00605A5B" w:rsidRPr="00605A5B" w:rsidRDefault="00000000" w:rsidP="00601C99">
            <w:pPr>
              <w:pStyle w:val="Heading1"/>
            </w:pPr>
            <w:sdt>
              <w:sdtPr>
                <w:id w:val="1604447469"/>
                <w:placeholder>
                  <w:docPart w:val="390915E61ED0431396381EA33CD2DF31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4323D5C9" w14:textId="3B9D8C9D" w:rsidR="00C52E56" w:rsidRDefault="00674E17" w:rsidP="00601C99">
            <w:pPr>
              <w:pStyle w:val="TextLeft"/>
            </w:pPr>
            <w:r>
              <w:t xml:space="preserve">Tel.: </w:t>
            </w:r>
            <w:r w:rsidR="00C52E56">
              <w:t>+55 41 9.9613-6828</w:t>
            </w:r>
          </w:p>
          <w:p w14:paraId="4671CBFE" w14:textId="77777777" w:rsidR="00C52E56" w:rsidRDefault="00C52E56" w:rsidP="00601C99">
            <w:pPr>
              <w:pStyle w:val="TextLeft"/>
            </w:pPr>
            <w:r>
              <w:t>filippialbuquerque@gmail.com</w:t>
            </w:r>
          </w:p>
          <w:p w14:paraId="4CBB75D6" w14:textId="77777777" w:rsidR="00605A5B" w:rsidRDefault="00605A5B" w:rsidP="00E20083">
            <w:pPr>
              <w:pStyle w:val="TextLeft"/>
            </w:pPr>
          </w:p>
        </w:tc>
        <w:tc>
          <w:tcPr>
            <w:tcW w:w="7365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EA479B1" w14:textId="0FCF4657" w:rsidR="00605A5B" w:rsidRDefault="00C96104" w:rsidP="00601C99">
            <w:pPr>
              <w:pStyle w:val="Heading2"/>
            </w:pPr>
            <w:r>
              <w:t>About</w:t>
            </w:r>
          </w:p>
          <w:p w14:paraId="56C2831A" w14:textId="77777777" w:rsidR="00605A5B" w:rsidRDefault="00674E17" w:rsidP="00601C99">
            <w:pPr>
              <w:pStyle w:val="TextRight"/>
            </w:pPr>
            <w:r w:rsidRPr="00674E17">
              <w:t xml:space="preserve">Web Developer with a knack for crafting visually appealing and highly functional websites and applications. Proficient in the latest web technologies, including HTML, CSS, JavaScript, React, </w:t>
            </w:r>
            <w:r>
              <w:t>and familiar with Bootstrap, jQuery, SASS, Redux and Python.</w:t>
            </w:r>
            <w:r w:rsidRPr="00674E17">
              <w:t xml:space="preserve"> Strong problem-solving skills and a keen eye for design, ensuring seamless user experiences. Collaborative team player with excellent communication skills. Eager to leverage technical expertise and creativity to contribute innovative solutions to web development projects.</w:t>
            </w:r>
          </w:p>
          <w:p w14:paraId="650AC844" w14:textId="77777777" w:rsidR="00674E17" w:rsidRDefault="00674E17" w:rsidP="00674E17"/>
          <w:p w14:paraId="16DD6B2C" w14:textId="3EB89DC0" w:rsidR="00674E17" w:rsidRPr="00674E17" w:rsidRDefault="00674E17" w:rsidP="00674E17"/>
        </w:tc>
      </w:tr>
      <w:tr w:rsidR="000E1D44" w:rsidRPr="00EE5D06" w14:paraId="7B9D2123" w14:textId="77777777" w:rsidTr="00EE5D06">
        <w:trPr>
          <w:trHeight w:val="7881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103195FF" w14:textId="77777777" w:rsidR="000E1D44" w:rsidRDefault="00000000" w:rsidP="00601C99">
            <w:pPr>
              <w:pStyle w:val="Heading1"/>
            </w:pPr>
            <w:sdt>
              <w:sdtPr>
                <w:id w:val="1723097672"/>
                <w:placeholder>
                  <w:docPart w:val="EF8A3E575F5340A39B295A52063610C4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4E7E268A" w14:textId="77777777" w:rsidR="00674E17" w:rsidRDefault="00674E17" w:rsidP="00674E17"/>
          <w:p w14:paraId="0D02C8C0" w14:textId="03839BB1" w:rsidR="00EE5D06" w:rsidRDefault="00EE5D06" w:rsidP="00EE5D06">
            <w:pPr>
              <w:pStyle w:val="TextLeft"/>
            </w:pPr>
            <w:proofErr w:type="spellStart"/>
            <w:r>
              <w:t>FreeCodeCamp</w:t>
            </w:r>
            <w:proofErr w:type="spellEnd"/>
          </w:p>
          <w:p w14:paraId="1CABCE7D" w14:textId="573BF051" w:rsidR="00EE5D06" w:rsidRPr="00EE5D06" w:rsidRDefault="00EE5D06" w:rsidP="00EE5D06">
            <w:pPr>
              <w:pStyle w:val="TextLeft"/>
            </w:pPr>
            <w:r>
              <w:t xml:space="preserve">Computer Software Engineering (Response Web Design Certificate, JavaScript Algorithms and Data Structures, </w:t>
            </w:r>
            <w:r w:rsidRPr="00EE5D06">
              <w:t>Front End Development Libraries</w:t>
            </w:r>
            <w:r>
              <w:t>) - 2023</w:t>
            </w:r>
          </w:p>
          <w:p w14:paraId="0BDA9646" w14:textId="77777777" w:rsidR="00674E17" w:rsidRPr="00EE5D06" w:rsidRDefault="00674E17" w:rsidP="00674E17"/>
          <w:p w14:paraId="35EBF44F" w14:textId="77777777" w:rsidR="00674E17" w:rsidRPr="00EE5D06" w:rsidRDefault="00674E17" w:rsidP="00601C99">
            <w:pPr>
              <w:pStyle w:val="TextLeft"/>
            </w:pPr>
          </w:p>
          <w:p w14:paraId="20AEAD58" w14:textId="242837A8" w:rsidR="00F14CF4" w:rsidRPr="00EE5D06" w:rsidRDefault="00F14CF4" w:rsidP="00601C99">
            <w:pPr>
              <w:pStyle w:val="TextLeft"/>
            </w:pPr>
            <w:r w:rsidRPr="00EE5D06">
              <w:t>B.S. CIVIL ENGINEER</w:t>
            </w:r>
          </w:p>
          <w:p w14:paraId="0E54C65E" w14:textId="294A5017" w:rsidR="00F14CF4" w:rsidRPr="00E20083" w:rsidRDefault="00F14CF4" w:rsidP="00601C99">
            <w:pPr>
              <w:pStyle w:val="TextLeft"/>
            </w:pPr>
            <w:r w:rsidRPr="00E20083">
              <w:t>UTFPR - 2014</w:t>
            </w:r>
          </w:p>
          <w:p w14:paraId="36460C5A" w14:textId="77777777" w:rsidR="00F14CF4" w:rsidRPr="00E20083" w:rsidRDefault="00F14CF4" w:rsidP="00601C99">
            <w:pPr>
              <w:pStyle w:val="TextLeft"/>
            </w:pPr>
            <w:r w:rsidRPr="00E20083">
              <w:t>Curitiba, Paraná, Brazil</w:t>
            </w:r>
          </w:p>
          <w:p w14:paraId="469C0440" w14:textId="633694AC" w:rsidR="00F14CF4" w:rsidRPr="00E20083" w:rsidRDefault="00F14CF4" w:rsidP="00601C99">
            <w:pPr>
              <w:pStyle w:val="TextLeft"/>
            </w:pPr>
          </w:p>
          <w:p w14:paraId="05BA2A26" w14:textId="77777777" w:rsidR="00EE5D06" w:rsidRDefault="00EE5D06" w:rsidP="00EE5D06">
            <w:pPr>
              <w:pStyle w:val="Heading1"/>
            </w:pPr>
          </w:p>
          <w:p w14:paraId="6FFFFD33" w14:textId="77777777" w:rsidR="00EE5D06" w:rsidRDefault="00EE5D06" w:rsidP="00EE5D06">
            <w:pPr>
              <w:pStyle w:val="Heading1"/>
            </w:pPr>
          </w:p>
          <w:p w14:paraId="543E609A" w14:textId="51EF9A51" w:rsidR="00EE5D06" w:rsidRDefault="00000000" w:rsidP="00EE5D06">
            <w:pPr>
              <w:pStyle w:val="Heading1"/>
            </w:pPr>
            <w:sdt>
              <w:sdtPr>
                <w:id w:val="-242716918"/>
                <w:placeholder>
                  <w:docPart w:val="F7916A1FB48B4F7BBB117433CD16275B"/>
                </w:placeholder>
                <w:temporary/>
                <w:showingPlcHdr/>
                <w15:appearance w15:val="hidden"/>
                <w:text/>
              </w:sdtPr>
              <w:sdtContent>
                <w:r w:rsidR="00EE5D06" w:rsidRPr="000E1D44">
                  <w:t>Key Skills</w:t>
                </w:r>
              </w:sdtContent>
            </w:sdt>
          </w:p>
          <w:p w14:paraId="780CD4D3" w14:textId="77777777" w:rsidR="00EE5D06" w:rsidRDefault="00EE5D06" w:rsidP="00EE5D06">
            <w:pPr>
              <w:pStyle w:val="TextLeft"/>
            </w:pPr>
            <w:r>
              <w:t>JavaScript</w:t>
            </w:r>
          </w:p>
          <w:p w14:paraId="1F4D9D89" w14:textId="77777777" w:rsidR="00EE5D06" w:rsidRDefault="00EE5D06" w:rsidP="00EE5D06">
            <w:pPr>
              <w:pStyle w:val="TextLeft"/>
            </w:pPr>
            <w:r>
              <w:t xml:space="preserve">  React</w:t>
            </w:r>
          </w:p>
          <w:p w14:paraId="3AB30DD4" w14:textId="7FA16669" w:rsidR="000E1D44" w:rsidRPr="00EE5D06" w:rsidRDefault="00EE5D06" w:rsidP="00EE5D06">
            <w:pPr>
              <w:pStyle w:val="TextLeft"/>
            </w:pPr>
            <w:r>
              <w:t>Bootstrap</w:t>
            </w:r>
          </w:p>
        </w:tc>
        <w:tc>
          <w:tcPr>
            <w:tcW w:w="7365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518CEE" w14:textId="77777777" w:rsidR="00EE5D06" w:rsidRPr="00E20083" w:rsidRDefault="00EE5D06" w:rsidP="00C96104">
            <w:pPr>
              <w:pStyle w:val="Heading2"/>
            </w:pPr>
          </w:p>
          <w:p w14:paraId="092AF0CD" w14:textId="4AA17D52" w:rsidR="00C96104" w:rsidRPr="00E20083" w:rsidRDefault="00C96104" w:rsidP="00C96104">
            <w:pPr>
              <w:pStyle w:val="Heading2"/>
            </w:pPr>
            <w:r w:rsidRPr="00E20083">
              <w:t>Portfolio</w:t>
            </w:r>
          </w:p>
          <w:p w14:paraId="18444986" w14:textId="3F710BE9" w:rsidR="00C96104" w:rsidRPr="00E20083" w:rsidRDefault="00C96104" w:rsidP="00C96104">
            <w:pPr>
              <w:rPr>
                <w:rStyle w:val="Hyperlink"/>
                <w:rFonts w:cs="Times New Roman (Body CS)"/>
                <w:color w:val="0D0D0D" w:themeColor="text1" w:themeTint="F2"/>
                <w:w w:val="105"/>
                <w:sz w:val="20"/>
                <w:szCs w:val="22"/>
              </w:rPr>
            </w:pPr>
            <w:r w:rsidRPr="00E20083">
              <w:rPr>
                <w:color w:val="404040" w:themeColor="text1" w:themeTint="BF"/>
              </w:rPr>
              <w:t xml:space="preserve">Portfolio </w:t>
            </w:r>
            <w:r w:rsidR="00EE5D06" w:rsidRPr="00E20083">
              <w:rPr>
                <w:color w:val="404040" w:themeColor="text1" w:themeTint="BF"/>
              </w:rPr>
              <w:t xml:space="preserve">Web </w:t>
            </w:r>
            <w:r w:rsidRPr="00E20083">
              <w:rPr>
                <w:color w:val="404040" w:themeColor="text1" w:themeTint="BF"/>
              </w:rPr>
              <w:t xml:space="preserve">Page </w:t>
            </w:r>
            <w:r w:rsidR="00EE5D06" w:rsidRPr="00E20083">
              <w:rPr>
                <w:color w:val="404040" w:themeColor="text1" w:themeTint="BF"/>
              </w:rPr>
              <w:t>(made with React)</w:t>
            </w:r>
            <w:r w:rsidR="00E20083" w:rsidRPr="00E20083">
              <w:rPr>
                <w:color w:val="404040" w:themeColor="text1" w:themeTint="BF"/>
              </w:rPr>
              <w:t xml:space="preserve"> - </w:t>
            </w:r>
            <w:hyperlink r:id="rId7" w:history="1">
              <w:r w:rsidR="00E20083" w:rsidRPr="00E20083">
                <w:rPr>
                  <w:rStyle w:val="Hyperlink"/>
                  <w:color w:val="002060"/>
                  <w:sz w:val="16"/>
                  <w:szCs w:val="16"/>
                </w:rPr>
                <w:t>https://filippialb.github.io/Portfolio-2/</w:t>
              </w:r>
            </w:hyperlink>
          </w:p>
          <w:p w14:paraId="0EC561D7" w14:textId="7D07D510" w:rsidR="00C96104" w:rsidRPr="00E20083" w:rsidRDefault="00C96104" w:rsidP="00C96104">
            <w:pPr>
              <w:rPr>
                <w:rStyle w:val="Hyperlink"/>
                <w:rFonts w:cs="Times New Roman (Body CS)"/>
                <w:color w:val="002060"/>
                <w:w w:val="105"/>
                <w:sz w:val="22"/>
              </w:rPr>
            </w:pPr>
            <w:r w:rsidRPr="00E20083">
              <w:rPr>
                <w:color w:val="404040" w:themeColor="text1" w:themeTint="BF"/>
              </w:rPr>
              <w:t>GitHub -</w:t>
            </w:r>
            <w:r w:rsidRPr="00E20083">
              <w:rPr>
                <w:rStyle w:val="Hyperlink"/>
                <w:rFonts w:cs="Times New Roman (Body CS)"/>
                <w:color w:val="000000" w:themeColor="text1"/>
                <w:w w:val="105"/>
                <w:sz w:val="22"/>
                <w:u w:val="none"/>
              </w:rPr>
              <w:t xml:space="preserve"> </w:t>
            </w:r>
            <w:hyperlink r:id="rId8" w:history="1">
              <w:r w:rsidR="00E20083" w:rsidRPr="00E20083">
                <w:rPr>
                  <w:rStyle w:val="Hyperlink"/>
                  <w:color w:val="002060"/>
                  <w:sz w:val="16"/>
                  <w:szCs w:val="16"/>
                </w:rPr>
                <w:t>https://github.com/filippialb</w:t>
              </w:r>
            </w:hyperlink>
          </w:p>
          <w:p w14:paraId="0B0E82AD" w14:textId="77777777" w:rsidR="00EE5D06" w:rsidRPr="00E20083" w:rsidRDefault="00EE5D06" w:rsidP="00C96104">
            <w:pPr>
              <w:rPr>
                <w:rStyle w:val="Hyperlink"/>
                <w:rFonts w:cs="Times New Roman (Body CS)"/>
                <w:color w:val="0D0D0D" w:themeColor="text1" w:themeTint="F2"/>
                <w:w w:val="105"/>
                <w:sz w:val="22"/>
              </w:rPr>
            </w:pPr>
          </w:p>
          <w:p w14:paraId="17536769" w14:textId="77777777" w:rsidR="00EE5D06" w:rsidRPr="00E20083" w:rsidRDefault="00EE5D06" w:rsidP="00C96104">
            <w:pPr>
              <w:rPr>
                <w:rFonts w:cs="Times New Roman (Body CS)"/>
                <w:color w:val="0D0D0D" w:themeColor="text1" w:themeTint="F2"/>
                <w:w w:val="105"/>
                <w:sz w:val="22"/>
              </w:rPr>
            </w:pPr>
          </w:p>
          <w:p w14:paraId="03BE6167" w14:textId="77777777" w:rsidR="00EE5D06" w:rsidRDefault="00EE5D06" w:rsidP="00EE5D06">
            <w:pPr>
              <w:pStyle w:val="Heading2"/>
            </w:pPr>
            <w:r>
              <w:t xml:space="preserve">Miscellaneous </w:t>
            </w:r>
          </w:p>
          <w:p w14:paraId="7EBB89A9" w14:textId="39AB5EFF" w:rsidR="00F14CF4" w:rsidRPr="00EE5D06" w:rsidRDefault="00EE5D06" w:rsidP="00EE5D06">
            <w:pPr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  <w:r w:rsidRPr="00D745C1">
              <w:rPr>
                <w:w w:val="105"/>
                <w:sz w:val="20"/>
                <w:szCs w:val="22"/>
              </w:rPr>
              <w:t>- Dual citizenship (Portugal – Brazil)</w:t>
            </w:r>
          </w:p>
        </w:tc>
      </w:tr>
      <w:tr w:rsidR="000E1D44" w14:paraId="58DE51E0" w14:textId="77777777" w:rsidTr="00601C99">
        <w:trPr>
          <w:trHeight w:val="2265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0900FBAB" w14:textId="56DBBAB4" w:rsidR="00C52E56" w:rsidRDefault="00C52E56" w:rsidP="00601C99">
            <w:pPr>
              <w:pStyle w:val="TextLeft"/>
            </w:pPr>
          </w:p>
          <w:p w14:paraId="33E86B12" w14:textId="14077567" w:rsidR="00F14CF4" w:rsidRPr="00F14CF4" w:rsidRDefault="00F14CF4" w:rsidP="00601C99">
            <w:pPr>
              <w:pStyle w:val="TextLeft"/>
            </w:pPr>
          </w:p>
        </w:tc>
        <w:tc>
          <w:tcPr>
            <w:tcW w:w="7365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95CD182" w14:textId="14BA9F9A" w:rsidR="000E1D44" w:rsidRDefault="000E1D44" w:rsidP="00EE5D06">
            <w:pPr>
              <w:pStyle w:val="TextRight"/>
            </w:pPr>
          </w:p>
        </w:tc>
      </w:tr>
      <w:tr w:rsidR="000E1D44" w14:paraId="407AC001" w14:textId="77777777" w:rsidTr="00601C99">
        <w:trPr>
          <w:trHeight w:val="1530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63F7DC8F" w14:textId="77777777" w:rsidR="000E1D44" w:rsidRDefault="000E1D44" w:rsidP="00601C99"/>
        </w:tc>
        <w:tc>
          <w:tcPr>
            <w:tcW w:w="7365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38E986F" w14:textId="275D644F" w:rsidR="00D745C1" w:rsidRPr="00674E17" w:rsidRDefault="00D745C1" w:rsidP="00674E17">
            <w:pPr>
              <w:pStyle w:val="TextRight"/>
              <w:rPr>
                <w:w w:val="105"/>
                <w:sz w:val="20"/>
                <w:szCs w:val="22"/>
              </w:rPr>
            </w:pPr>
          </w:p>
        </w:tc>
      </w:tr>
    </w:tbl>
    <w:p w14:paraId="7F8DBA78" w14:textId="4A00FB82" w:rsidR="00C55D85" w:rsidRDefault="00C55D85" w:rsidP="008E5819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7EF0" w14:textId="77777777" w:rsidR="00CD27BF" w:rsidRDefault="00CD27BF" w:rsidP="00F316AD">
      <w:r>
        <w:separator/>
      </w:r>
    </w:p>
  </w:endnote>
  <w:endnote w:type="continuationSeparator" w:id="0">
    <w:p w14:paraId="47A909F8" w14:textId="77777777" w:rsidR="00CD27BF" w:rsidRDefault="00CD27B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32A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2462A" wp14:editId="281A66F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D9266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63AC" w14:textId="77777777" w:rsidR="00CD27BF" w:rsidRDefault="00CD27BF" w:rsidP="00F316AD">
      <w:r>
        <w:separator/>
      </w:r>
    </w:p>
  </w:footnote>
  <w:footnote w:type="continuationSeparator" w:id="0">
    <w:p w14:paraId="78CF9B29" w14:textId="77777777" w:rsidR="00CD27BF" w:rsidRDefault="00CD27BF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F4"/>
    <w:rsid w:val="000C3EAC"/>
    <w:rsid w:val="000E1D44"/>
    <w:rsid w:val="001E379E"/>
    <w:rsid w:val="001F5704"/>
    <w:rsid w:val="0020696E"/>
    <w:rsid w:val="002356A2"/>
    <w:rsid w:val="0024775A"/>
    <w:rsid w:val="00297D0A"/>
    <w:rsid w:val="002B722A"/>
    <w:rsid w:val="002D12DA"/>
    <w:rsid w:val="002F3371"/>
    <w:rsid w:val="002F5C22"/>
    <w:rsid w:val="003019B2"/>
    <w:rsid w:val="0034688D"/>
    <w:rsid w:val="003C0BF2"/>
    <w:rsid w:val="0040233B"/>
    <w:rsid w:val="004246A4"/>
    <w:rsid w:val="004671AE"/>
    <w:rsid w:val="00507E93"/>
    <w:rsid w:val="00511A6E"/>
    <w:rsid w:val="0057534A"/>
    <w:rsid w:val="00601C99"/>
    <w:rsid w:val="00605A5B"/>
    <w:rsid w:val="0061723E"/>
    <w:rsid w:val="00674E17"/>
    <w:rsid w:val="006C60E6"/>
    <w:rsid w:val="006E70D3"/>
    <w:rsid w:val="007B0F94"/>
    <w:rsid w:val="008E5819"/>
    <w:rsid w:val="008F3D76"/>
    <w:rsid w:val="009B1670"/>
    <w:rsid w:val="00A33CA5"/>
    <w:rsid w:val="00A77921"/>
    <w:rsid w:val="00AF0ACE"/>
    <w:rsid w:val="00B16EDA"/>
    <w:rsid w:val="00B2124F"/>
    <w:rsid w:val="00B575FB"/>
    <w:rsid w:val="00B6190E"/>
    <w:rsid w:val="00BD4217"/>
    <w:rsid w:val="00C1095A"/>
    <w:rsid w:val="00C52419"/>
    <w:rsid w:val="00C52E56"/>
    <w:rsid w:val="00C55D85"/>
    <w:rsid w:val="00C96104"/>
    <w:rsid w:val="00CA2273"/>
    <w:rsid w:val="00CD27BF"/>
    <w:rsid w:val="00CD50FD"/>
    <w:rsid w:val="00D47124"/>
    <w:rsid w:val="00D745C1"/>
    <w:rsid w:val="00D82C1A"/>
    <w:rsid w:val="00DC5FFB"/>
    <w:rsid w:val="00DD5D7B"/>
    <w:rsid w:val="00E20083"/>
    <w:rsid w:val="00EE5D06"/>
    <w:rsid w:val="00F14CF4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0DE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9610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C52E5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5C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pial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ippialb.github.io/Portfolio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ta%20PC%201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0915E61ED0431396381EA33CD2D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8BAA-B4CE-4D50-8FA5-2757E54E7C48}"/>
      </w:docPartPr>
      <w:docPartBody>
        <w:p w:rsidR="00ED205B" w:rsidRDefault="00000000">
          <w:pPr>
            <w:pStyle w:val="390915E61ED0431396381EA33CD2DF31"/>
          </w:pPr>
          <w:r w:rsidRPr="00605A5B">
            <w:t>Contact</w:t>
          </w:r>
        </w:p>
      </w:docPartBody>
    </w:docPart>
    <w:docPart>
      <w:docPartPr>
        <w:name w:val="EF8A3E575F5340A39B295A5206361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21B0E-72B1-4A4A-A405-5E4F9ECA4F8F}"/>
      </w:docPartPr>
      <w:docPartBody>
        <w:p w:rsidR="00ED205B" w:rsidRDefault="00000000">
          <w:pPr>
            <w:pStyle w:val="EF8A3E575F5340A39B295A52063610C4"/>
          </w:pPr>
          <w:r>
            <w:t>Education</w:t>
          </w:r>
        </w:p>
      </w:docPartBody>
    </w:docPart>
    <w:docPart>
      <w:docPartPr>
        <w:name w:val="F7916A1FB48B4F7BBB117433CD162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B7F8-83F0-4938-87D8-85DB81F99E69}"/>
      </w:docPartPr>
      <w:docPartBody>
        <w:p w:rsidR="00AC3378" w:rsidRDefault="00441816" w:rsidP="00441816">
          <w:pPr>
            <w:pStyle w:val="F7916A1FB48B4F7BBB117433CD16275B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0"/>
    <w:rsid w:val="003D4F18"/>
    <w:rsid w:val="003F3CB0"/>
    <w:rsid w:val="00441816"/>
    <w:rsid w:val="004B698A"/>
    <w:rsid w:val="006F48AA"/>
    <w:rsid w:val="00702F0A"/>
    <w:rsid w:val="00A20953"/>
    <w:rsid w:val="00AC3378"/>
    <w:rsid w:val="00ED205B"/>
    <w:rsid w:val="00E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390915E61ED0431396381EA33CD2DF31">
    <w:name w:val="390915E61ED0431396381EA33CD2DF31"/>
  </w:style>
  <w:style w:type="paragraph" w:customStyle="1" w:styleId="F7916A1FB48B4F7BBB117433CD16275B">
    <w:name w:val="F7916A1FB48B4F7BBB117433CD16275B"/>
    <w:rsid w:val="00441816"/>
    <w:rPr>
      <w:kern w:val="2"/>
      <w14:ligatures w14:val="standardContextual"/>
    </w:rPr>
  </w:style>
  <w:style w:type="paragraph" w:customStyle="1" w:styleId="EF8A3E575F5340A39B295A52063610C4">
    <w:name w:val="EF8A3E575F5340A39B295A5206361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F543-5909-4863-B5A1-8D080917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2023-10-18T01:57:00Z</dcterms:created>
  <dcterms:modified xsi:type="dcterms:W3CDTF">2023-10-25T17:02:00Z</dcterms:modified>
</cp:coreProperties>
</file>